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>Datum: {{TODAY}}</w:t>
      </w:r>
      <w:r>
        <w:br/>
        <w:t>Factuurnummer: {{FACTUURNUMMER}}</w:t>
      </w:r>
    </w:p>
    <w:p w:rsidR="00A91354" w:rsidRDefault="00A91354">
      <w:r>
        <w:t>Beste heer/mevrouw {{ACHTERNAAM}},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>{{TABEL}}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</cp:coreProperties>
</file>