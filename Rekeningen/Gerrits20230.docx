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FE" w:rsidRDefault="00A91354">
      <w:bookmarkStart w:id="0" w:name="_GoBack"/>
      <w:bookmarkEnd w:id="0"/>
      <w:r>
        <w:t xml:space="preserve">Datum: 2023-04-21</w:t>
      </w:r>
      <w:r>
        <w:br/>
        <w:t xml:space="preserve">Factuurnummer: 202363448</w:t>
      </w:r>
    </w:p>
    <w:p w:rsidR="00A91354" w:rsidRDefault="00A91354">
      <w:r>
        <w:t xml:space="preserve">Beste heer/mevrouw Gerrits,</w:t>
      </w:r>
    </w:p>
    <w:p w:rsidR="00A91354" w:rsidRDefault="00A91354">
      <w:r>
        <w:t>Hierbij de factuur voor de volgende</w:t>
      </w:r>
      <w:r w:rsidR="006766C2">
        <w:t xml:space="preserve"> werkzaamheden. Graag het onderstaande bedrag overmaken naar ons rekeningnummer binnen 8 dagen.</w:t>
      </w:r>
    </w:p>
    <w:p w:rsidR="006766C2" w:rsidRDefault="00202D00">
      <w:r>
        <w:t xml:space="preserve">   id             klus soort werk materiaalkeuze    prijs klant naam</w:t>
        <w:br/>
        <w:t xml:space="preserve">0   2  Zolder isoleren   Isoleren         Ecowol  23000.0    Gerrits</w:t>
      </w:r>
    </w:p>
    <w:sectPr w:rsidR="006766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CAC" w:rsidRDefault="00992CAC" w:rsidP="00A91354">
      <w:pPr>
        <w:spacing w:after="0" w:line="240" w:lineRule="auto"/>
      </w:pPr>
      <w:r>
        <w:separator/>
      </w:r>
    </w:p>
  </w:endnote>
  <w:end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Voettekst"/>
    </w:pPr>
    <w:r>
      <w:t>Naam, KVK, Bankrekening, blabla</w:t>
    </w:r>
  </w:p>
  <w:p w:rsidR="00A91354" w:rsidRDefault="00A913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CAC" w:rsidRDefault="00992CAC" w:rsidP="00A91354">
      <w:pPr>
        <w:spacing w:after="0" w:line="240" w:lineRule="auto"/>
      </w:pPr>
      <w:r>
        <w:separator/>
      </w:r>
    </w:p>
  </w:footnote>
  <w:foot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Koptekst"/>
    </w:pPr>
    <w:r w:rsidRPr="00A91354">
      <w:rPr>
        <w:noProof/>
      </w:rPr>
      <w:drawing>
        <wp:inline distT="0" distB="0" distL="0" distR="0" wp14:anchorId="1D2E629F" wp14:editId="178A2776">
          <wp:extent cx="1733846" cy="443176"/>
          <wp:effectExtent l="0" t="0" r="0" b="0"/>
          <wp:docPr id="1" name="Afbeelding 1" descr="https://static.wixstatic.com/media/6eacfb_f40402b035f841d4a95a2203b63234cd~mv2.png/v1/fill/w_470,h_120,al_c,q_85,usm_0.66_1.00_0.01,enc_auto/6eacfb_f40402b035f841d4a95a2203b63234cd~m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wixstatic.com/media/6eacfb_f40402b035f841d4a95a2203b63234cd~mv2.png/v1/fill/w_470,h_120,al_c,q_85,usm_0.66_1.00_0.01,enc_auto/6eacfb_f40402b035f841d4a95a2203b63234cd~mv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891" cy="443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1354" w:rsidRDefault="00A9135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B4"/>
    <w:rsid w:val="00006AB4"/>
    <w:rsid w:val="00202D00"/>
    <w:rsid w:val="003762D1"/>
    <w:rsid w:val="006766C2"/>
    <w:rsid w:val="006B2EFE"/>
    <w:rsid w:val="00942C3B"/>
    <w:rsid w:val="00992CAC"/>
    <w:rsid w:val="00A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im\PycharmProjects\tabel_oefeningen\factu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factuur.dotx</Template>
  <TotalTime>13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2023-04-21T17:31:00Z</dcterms:created>
  <dcterms:modified xsi:type="dcterms:W3CDTF">2023-04-21T17:44:00Z</dcterms:modified>
  <dc:description/>
  <dc:identifier/>
  <dc:language/>
  <dc:subject/>
  <dc:title/>
</cp:coreProperties>
</file>