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FE" w:rsidRDefault="00A91354">
      <w:bookmarkStart w:id="0" w:name="_GoBack"/>
      <w:bookmarkEnd w:id="0"/>
      <w:r>
        <w:t xml:space="preserve">Datum: 2023-04-21</w:t>
      </w:r>
      <w:r>
        <w:br/>
        <w:t xml:space="preserve">Factuurnummer: 202363448</w:t>
      </w:r>
    </w:p>
    <w:p w:rsidR="00A91354" w:rsidRDefault="00A91354">
      <w:r>
        <w:t xml:space="preserve">Beste heer/mevrouw Gerrits,</w:t>
      </w:r>
    </w:p>
    <w:p w:rsidR="00A91354" w:rsidRDefault="00A91354">
      <w:r>
        <w:t>Hierbij de factuur voor de volgende</w:t>
      </w:r>
      <w:r w:rsidR="006766C2">
        <w:t xml:space="preserve"> werkzaamheden. Graag het onderstaande bedrag overmaken naar ons rekeningnummer binnen 8 dagen.</w:t>
      </w:r>
    </w:p>
    <w:p w:rsidR="006766C2" w:rsidRDefault="00202D00">
      <w:r>
        <w:t xml:space="preserve">[{'_selectedRowNodeInfo': {'nodeRowIndex': 1, 'nodeId': '1'}, 'id': 4, 'klus': 'Zandcement vloer storten', 'soort werk': 'Betonvloer', 'materiaalkeuze': 'Cement', 'prijs': 3000, 'klant naam': 'Gerrits'}, {'_selectedRowNodeInfo': {'nodeRowIndex': 2, 'nodeId': '2'}, 'id': 5, 'klus': 'Gasleiding afkoppelen', 'soort werk': 'Loodgieter', 'materiaalkeuze': '-', 'prijs': 360, 'klant naam': 'Gerrits'}]</w:t>
      </w:r>
    </w:p>
    <w:sectPr w:rsidR="006766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CAC" w:rsidRDefault="00992CAC" w:rsidP="00A91354">
      <w:pPr>
        <w:spacing w:after="0" w:line="240" w:lineRule="auto"/>
      </w:pPr>
      <w:r>
        <w:separator/>
      </w:r>
    </w:p>
  </w:endnote>
  <w:end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Voettekst"/>
    </w:pPr>
    <w:r>
      <w:t>Naam, KVK, Bankrekening, blabla</w:t>
    </w:r>
  </w:p>
  <w:p w:rsidR="00A91354" w:rsidRDefault="00A913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CAC" w:rsidRDefault="00992CAC" w:rsidP="00A91354">
      <w:pPr>
        <w:spacing w:after="0" w:line="240" w:lineRule="auto"/>
      </w:pPr>
      <w:r>
        <w:separator/>
      </w:r>
    </w:p>
  </w:footnote>
  <w:foot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Koptekst"/>
    </w:pPr>
    <w:r w:rsidRPr="00A91354">
      <w:rPr>
        <w:noProof/>
      </w:rPr>
      <w:drawing>
        <wp:inline distT="0" distB="0" distL="0" distR="0" wp14:anchorId="1D2E629F" wp14:editId="178A2776">
          <wp:extent cx="1733846" cy="443176"/>
          <wp:effectExtent l="0" t="0" r="0" b="0"/>
          <wp:docPr id="1" name="Afbeelding 1" descr="https://static.wixstatic.com/media/6eacfb_f40402b035f841d4a95a2203b63234cd~mv2.png/v1/fill/w_470,h_120,al_c,q_85,usm_0.66_1.00_0.01,enc_auto/6eacfb_f40402b035f841d4a95a2203b63234cd~m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wixstatic.com/media/6eacfb_f40402b035f841d4a95a2203b63234cd~mv2.png/v1/fill/w_470,h_120,al_c,q_85,usm_0.66_1.00_0.01,enc_auto/6eacfb_f40402b035f841d4a95a2203b63234cd~mv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891" cy="443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1354" w:rsidRDefault="00A9135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B4"/>
    <w:rsid w:val="00006AB4"/>
    <w:rsid w:val="00202D00"/>
    <w:rsid w:val="003762D1"/>
    <w:rsid w:val="006766C2"/>
    <w:rsid w:val="006B2EFE"/>
    <w:rsid w:val="00942C3B"/>
    <w:rsid w:val="00992CAC"/>
    <w:rsid w:val="00A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im\PycharmProjects\tabel_oefeningen\factuu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factuur.dotx</Template>
  <TotalTime>13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2023-04-21T17:31:00Z</dcterms:created>
  <dcterms:modified xsi:type="dcterms:W3CDTF">2023-04-21T17:44:00Z</dcterms:modified>
  <dc:description/>
  <dc:identifier/>
  <dc:language/>
  <dc:subject/>
  <dc:title/>
</cp:coreProperties>
</file>